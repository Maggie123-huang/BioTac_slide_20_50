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B5735" w14:textId="200AD439" w:rsidR="003A2C7D" w:rsidRDefault="0069270E" w:rsidP="00360390">
      <w:pPr>
        <w:ind w:left="-1134" w:right="-1440" w:firstLine="1134"/>
      </w:pPr>
      <w:r>
        <w:t>Material properties</w:t>
      </w:r>
    </w:p>
    <w:tbl>
      <w:tblPr>
        <w:tblStyle w:val="PlainTable5"/>
        <w:tblW w:w="50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7"/>
        <w:gridCol w:w="1507"/>
        <w:gridCol w:w="742"/>
        <w:gridCol w:w="1600"/>
        <w:gridCol w:w="1080"/>
        <w:gridCol w:w="1184"/>
        <w:gridCol w:w="1808"/>
        <w:gridCol w:w="1843"/>
      </w:tblGrid>
      <w:tr w:rsidR="0069270E" w:rsidRPr="0019362C" w14:paraId="3A502F92" w14:textId="77777777" w:rsidTr="00606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" w:type="pct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11A62FF3" w14:textId="6587F4DB" w:rsidR="0069270E" w:rsidRPr="0019362C" w:rsidRDefault="006064A2" w:rsidP="006064A2">
            <w:pPr>
              <w:spacing w:after="0" w:line="240" w:lineRule="auto"/>
              <w:jc w:val="center"/>
            </w:pPr>
            <w:r>
              <w:t>Mat index</w:t>
            </w:r>
          </w:p>
        </w:tc>
        <w:tc>
          <w:tcPr>
            <w:tcW w:w="713" w:type="pct"/>
            <w:tcBorders>
              <w:bottom w:val="none" w:sz="0" w:space="0" w:color="auto"/>
            </w:tcBorders>
            <w:vAlign w:val="center"/>
          </w:tcPr>
          <w:p w14:paraId="2F8A47E8" w14:textId="77777777" w:rsidR="0069270E" w:rsidRPr="0019362C" w:rsidRDefault="0069270E" w:rsidP="006064A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362C">
              <w:t>Name</w:t>
            </w:r>
          </w:p>
        </w:tc>
        <w:tc>
          <w:tcPr>
            <w:tcW w:w="351" w:type="pct"/>
            <w:tcBorders>
              <w:bottom w:val="none" w:sz="0" w:space="0" w:color="auto"/>
            </w:tcBorders>
            <w:vAlign w:val="center"/>
          </w:tcPr>
          <w:p w14:paraId="66F565D2" w14:textId="77777777" w:rsidR="0069270E" w:rsidRPr="0019362C" w:rsidRDefault="0069270E" w:rsidP="006064A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362C">
              <w:t>Code-name</w:t>
            </w:r>
          </w:p>
        </w:tc>
        <w:tc>
          <w:tcPr>
            <w:tcW w:w="757" w:type="pct"/>
            <w:tcBorders>
              <w:bottom w:val="none" w:sz="0" w:space="0" w:color="auto"/>
            </w:tcBorders>
            <w:vAlign w:val="center"/>
          </w:tcPr>
          <w:p w14:paraId="6F50219F" w14:textId="77777777" w:rsidR="0069270E" w:rsidRPr="0019362C" w:rsidRDefault="0069270E" w:rsidP="006064A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362C">
              <w:t>Descriptions</w:t>
            </w:r>
          </w:p>
        </w:tc>
        <w:tc>
          <w:tcPr>
            <w:tcW w:w="511" w:type="pct"/>
            <w:tcBorders>
              <w:bottom w:val="none" w:sz="0" w:space="0" w:color="auto"/>
            </w:tcBorders>
            <w:vAlign w:val="center"/>
          </w:tcPr>
          <w:p w14:paraId="7026C606" w14:textId="77777777" w:rsidR="0069270E" w:rsidRPr="0019362C" w:rsidRDefault="0069270E" w:rsidP="006064A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362C">
              <w:t>Thickness</w:t>
            </w:r>
          </w:p>
        </w:tc>
        <w:tc>
          <w:tcPr>
            <w:tcW w:w="560" w:type="pct"/>
            <w:tcBorders>
              <w:bottom w:val="none" w:sz="0" w:space="0" w:color="auto"/>
            </w:tcBorders>
            <w:vAlign w:val="center"/>
          </w:tcPr>
          <w:p w14:paraId="1A87B85D" w14:textId="77777777" w:rsidR="0069270E" w:rsidRPr="0019362C" w:rsidRDefault="0069270E" w:rsidP="006064A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362C">
              <w:t>Roughness</w:t>
            </w:r>
          </w:p>
        </w:tc>
        <w:tc>
          <w:tcPr>
            <w:tcW w:w="855" w:type="pct"/>
            <w:tcBorders>
              <w:bottom w:val="none" w:sz="0" w:space="0" w:color="auto"/>
            </w:tcBorders>
            <w:vAlign w:val="center"/>
          </w:tcPr>
          <w:p w14:paraId="63B875B7" w14:textId="77777777" w:rsidR="0069270E" w:rsidRPr="0019362C" w:rsidRDefault="0069270E" w:rsidP="006064A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362C">
              <w:t>Picture</w:t>
            </w:r>
          </w:p>
        </w:tc>
        <w:tc>
          <w:tcPr>
            <w:tcW w:w="872" w:type="pct"/>
            <w:tcBorders>
              <w:bottom w:val="none" w:sz="0" w:space="0" w:color="auto"/>
            </w:tcBorders>
            <w:vAlign w:val="center"/>
          </w:tcPr>
          <w:p w14:paraId="3688D495" w14:textId="77777777" w:rsidR="0069270E" w:rsidRPr="0019362C" w:rsidRDefault="0069270E" w:rsidP="006064A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362C">
              <w:t>Object</w:t>
            </w:r>
          </w:p>
        </w:tc>
      </w:tr>
      <w:tr w:rsidR="0069270E" w:rsidRPr="0019362C" w14:paraId="196F2F41" w14:textId="77777777" w:rsidTr="00606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tcBorders>
              <w:right w:val="none" w:sz="0" w:space="0" w:color="auto"/>
            </w:tcBorders>
            <w:vAlign w:val="center"/>
          </w:tcPr>
          <w:p w14:paraId="24C30E54" w14:textId="05F7E112" w:rsidR="0069270E" w:rsidRPr="0019362C" w:rsidRDefault="0069270E" w:rsidP="006064A2">
            <w:pPr>
              <w:spacing w:after="0" w:line="240" w:lineRule="auto"/>
              <w:jc w:val="center"/>
            </w:pPr>
            <w:r>
              <w:t>m</w:t>
            </w:r>
            <w:r>
              <w:t>at1</w:t>
            </w:r>
          </w:p>
        </w:tc>
        <w:tc>
          <w:tcPr>
            <w:tcW w:w="713" w:type="pct"/>
            <w:vAlign w:val="center"/>
          </w:tcPr>
          <w:p w14:paraId="6A09775E" w14:textId="642F0B43" w:rsidR="0069270E" w:rsidRPr="0019362C" w:rsidRDefault="006064A2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62C">
              <w:t>C</w:t>
            </w:r>
            <w:r w:rsidR="0069270E" w:rsidRPr="0019362C">
              <w:t>arpet</w:t>
            </w:r>
            <w:r>
              <w:t xml:space="preserve"> </w:t>
            </w:r>
            <w:r w:rsidR="0069270E" w:rsidRPr="0019362C">
              <w:t>net</w:t>
            </w:r>
          </w:p>
        </w:tc>
        <w:tc>
          <w:tcPr>
            <w:tcW w:w="351" w:type="pct"/>
            <w:vAlign w:val="center"/>
          </w:tcPr>
          <w:p w14:paraId="08353C99" w14:textId="77777777" w:rsidR="0069270E" w:rsidRPr="0019362C" w:rsidRDefault="0069270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62C">
              <w:t>C</w:t>
            </w:r>
            <w:r>
              <w:t>P</w:t>
            </w:r>
          </w:p>
        </w:tc>
        <w:tc>
          <w:tcPr>
            <w:tcW w:w="757" w:type="pct"/>
            <w:vAlign w:val="center"/>
          </w:tcPr>
          <w:p w14:paraId="51B14B8D" w14:textId="77777777" w:rsidR="00D35C4E" w:rsidRPr="00D35C4E" w:rsidRDefault="00D35C4E" w:rsidP="00D35C4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A3F056" w14:textId="7CC2A0BD" w:rsidR="00D35C4E" w:rsidRPr="00D35C4E" w:rsidRDefault="00D35C4E" w:rsidP="00D35C4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C4E">
              <w:t>A</w:t>
            </w:r>
            <w:r>
              <w:t xml:space="preserve"> network of a</w:t>
            </w:r>
            <w:r w:rsidRPr="00D35C4E">
              <w:t>rt</w:t>
            </w:r>
            <w:r>
              <w:t xml:space="preserve">ificial </w:t>
            </w:r>
            <w:proofErr w:type="spellStart"/>
            <w:r>
              <w:t>fiber</w:t>
            </w:r>
            <w:proofErr w:type="spellEnd"/>
            <w:r>
              <w:t xml:space="preserve"> with vertical striped texture</w:t>
            </w:r>
          </w:p>
          <w:p w14:paraId="7D627F30" w14:textId="77777777" w:rsidR="0069270E" w:rsidRPr="0019362C" w:rsidRDefault="0069270E" w:rsidP="00D35C4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" w:type="pct"/>
            <w:vAlign w:val="center"/>
          </w:tcPr>
          <w:p w14:paraId="46B64AD3" w14:textId="1A738A40" w:rsidR="0069270E" w:rsidRPr="0019362C" w:rsidRDefault="00D35C4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69270E" w:rsidRPr="0019362C">
              <w:t>hin</w:t>
            </w:r>
          </w:p>
        </w:tc>
        <w:tc>
          <w:tcPr>
            <w:tcW w:w="560" w:type="pct"/>
            <w:vAlign w:val="center"/>
          </w:tcPr>
          <w:p w14:paraId="5A615A31" w14:textId="77777777" w:rsidR="0069270E" w:rsidRPr="0019362C" w:rsidRDefault="0069270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62C">
              <w:t>rough</w:t>
            </w:r>
          </w:p>
        </w:tc>
        <w:tc>
          <w:tcPr>
            <w:tcW w:w="855" w:type="pct"/>
            <w:vAlign w:val="center"/>
          </w:tcPr>
          <w:p w14:paraId="63CDE5F6" w14:textId="77777777" w:rsidR="0069270E" w:rsidRPr="0019362C" w:rsidRDefault="0069270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597F">
              <w:rPr>
                <w:noProof/>
              </w:rPr>
              <w:drawing>
                <wp:inline distT="0" distB="0" distL="0" distR="0" wp14:anchorId="48DEAB17" wp14:editId="21567F6D">
                  <wp:extent cx="1005840" cy="1344295"/>
                  <wp:effectExtent l="0" t="0" r="0" b="0"/>
                  <wp:docPr id="38" name="Picture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1344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" w:type="pct"/>
            <w:vAlign w:val="center"/>
          </w:tcPr>
          <w:p w14:paraId="6CFBF83D" w14:textId="77777777" w:rsidR="0069270E" w:rsidRPr="0019362C" w:rsidRDefault="0069270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270E" w:rsidRPr="0019362C" w14:paraId="2BE9F5A3" w14:textId="77777777" w:rsidTr="006064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tcBorders>
              <w:right w:val="none" w:sz="0" w:space="0" w:color="auto"/>
            </w:tcBorders>
            <w:vAlign w:val="center"/>
          </w:tcPr>
          <w:p w14:paraId="1DF625E3" w14:textId="46867925" w:rsidR="0069270E" w:rsidRPr="0019362C" w:rsidRDefault="0069270E" w:rsidP="006064A2">
            <w:pPr>
              <w:spacing w:after="0" w:line="240" w:lineRule="auto"/>
              <w:jc w:val="center"/>
            </w:pPr>
            <w:r>
              <w:t>m</w:t>
            </w:r>
            <w:r>
              <w:t>at2</w:t>
            </w:r>
          </w:p>
        </w:tc>
        <w:tc>
          <w:tcPr>
            <w:tcW w:w="713" w:type="pct"/>
            <w:vAlign w:val="center"/>
          </w:tcPr>
          <w:p w14:paraId="07183AC7" w14:textId="76AC0F6F" w:rsidR="0069270E" w:rsidRPr="0019362C" w:rsidRDefault="006064A2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69270E" w:rsidRPr="0019362C">
              <w:t>otton</w:t>
            </w:r>
          </w:p>
        </w:tc>
        <w:tc>
          <w:tcPr>
            <w:tcW w:w="351" w:type="pct"/>
            <w:vAlign w:val="center"/>
          </w:tcPr>
          <w:p w14:paraId="47939871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62C">
              <w:t>CT</w:t>
            </w:r>
          </w:p>
        </w:tc>
        <w:tc>
          <w:tcPr>
            <w:tcW w:w="757" w:type="pct"/>
            <w:vAlign w:val="center"/>
          </w:tcPr>
          <w:p w14:paraId="044C1114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62C">
              <w:t xml:space="preserve">100 % cotton. natural </w:t>
            </w:r>
            <w:proofErr w:type="spellStart"/>
            <w:r w:rsidRPr="0019362C">
              <w:t>fiber</w:t>
            </w:r>
            <w:proofErr w:type="spellEnd"/>
            <w:r w:rsidRPr="0019362C">
              <w:t xml:space="preserve"> that comes from the seedpod of the cotton plant.</w:t>
            </w:r>
          </w:p>
        </w:tc>
        <w:tc>
          <w:tcPr>
            <w:tcW w:w="511" w:type="pct"/>
            <w:vAlign w:val="center"/>
          </w:tcPr>
          <w:p w14:paraId="7537E090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62C">
              <w:t>thin</w:t>
            </w:r>
          </w:p>
        </w:tc>
        <w:tc>
          <w:tcPr>
            <w:tcW w:w="560" w:type="pct"/>
            <w:vAlign w:val="center"/>
          </w:tcPr>
          <w:p w14:paraId="7BAEEC45" w14:textId="01EC05C5" w:rsidR="0069270E" w:rsidRPr="0019362C" w:rsidRDefault="00D35C4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smooth</w:t>
            </w:r>
          </w:p>
        </w:tc>
        <w:tc>
          <w:tcPr>
            <w:tcW w:w="855" w:type="pct"/>
            <w:vAlign w:val="center"/>
          </w:tcPr>
          <w:p w14:paraId="00AB0BEE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97F">
              <w:rPr>
                <w:noProof/>
              </w:rPr>
              <w:drawing>
                <wp:inline distT="0" distB="0" distL="0" distR="0" wp14:anchorId="671CFC11" wp14:editId="5DFF136E">
                  <wp:extent cx="1005840" cy="1344295"/>
                  <wp:effectExtent l="0" t="0" r="0" b="0"/>
                  <wp:docPr id="34" name="Picture 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1344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" w:type="pct"/>
            <w:vAlign w:val="center"/>
          </w:tcPr>
          <w:p w14:paraId="3CF55C7D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270E" w:rsidRPr="0019362C" w14:paraId="0371B50B" w14:textId="77777777" w:rsidTr="00606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tcBorders>
              <w:right w:val="none" w:sz="0" w:space="0" w:color="auto"/>
            </w:tcBorders>
            <w:vAlign w:val="center"/>
          </w:tcPr>
          <w:p w14:paraId="6DA3A216" w14:textId="1A4F4697" w:rsidR="0069270E" w:rsidRPr="0019362C" w:rsidRDefault="0069270E" w:rsidP="006064A2">
            <w:pPr>
              <w:spacing w:after="0" w:line="240" w:lineRule="auto"/>
              <w:jc w:val="center"/>
            </w:pPr>
            <w:r>
              <w:rPr>
                <w:noProof/>
              </w:rPr>
              <w:t>m</w:t>
            </w:r>
            <w:r>
              <w:rPr>
                <w:noProof/>
              </w:rPr>
              <w:t>at3</w:t>
            </w:r>
          </w:p>
        </w:tc>
        <w:tc>
          <w:tcPr>
            <w:tcW w:w="713" w:type="pct"/>
            <w:vAlign w:val="center"/>
          </w:tcPr>
          <w:p w14:paraId="398E115D" w14:textId="3D6F8C92" w:rsidR="0069270E" w:rsidRPr="0019362C" w:rsidRDefault="0069270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62C">
              <w:t>Bath</w:t>
            </w:r>
            <w:r w:rsidR="006064A2">
              <w:t xml:space="preserve"> </w:t>
            </w:r>
            <w:r w:rsidRPr="0019362C">
              <w:t>towel</w:t>
            </w:r>
          </w:p>
        </w:tc>
        <w:tc>
          <w:tcPr>
            <w:tcW w:w="351" w:type="pct"/>
            <w:vAlign w:val="center"/>
          </w:tcPr>
          <w:p w14:paraId="1A3D01DE" w14:textId="77777777" w:rsidR="0069270E" w:rsidRPr="0019362C" w:rsidRDefault="0069270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62C">
              <w:t>BT</w:t>
            </w:r>
          </w:p>
        </w:tc>
        <w:tc>
          <w:tcPr>
            <w:tcW w:w="757" w:type="pct"/>
            <w:vAlign w:val="center"/>
          </w:tcPr>
          <w:p w14:paraId="317D5666" w14:textId="7298270B" w:rsidR="0069270E" w:rsidRPr="0019362C" w:rsidRDefault="0069270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62C">
              <w:t xml:space="preserve">100% polyester microfiber. Microfiber is synthetic </w:t>
            </w:r>
            <w:proofErr w:type="spellStart"/>
            <w:r w:rsidRPr="0019362C">
              <w:t>fiber</w:t>
            </w:r>
            <w:proofErr w:type="spellEnd"/>
            <w:r w:rsidRPr="0019362C">
              <w:t xml:space="preserve"> finer than one denier or </w:t>
            </w:r>
            <w:proofErr w:type="spellStart"/>
            <w:r w:rsidRPr="0019362C">
              <w:t>decitex</w:t>
            </w:r>
            <w:proofErr w:type="spellEnd"/>
            <w:r w:rsidRPr="0019362C">
              <w:t>/thread, having a diameter of less than ten micrometres. Polyester is very durable: resistant to most chemicals, stretching and shrinking, wrinkle resistant, mildew and abrasion resistant.</w:t>
            </w:r>
          </w:p>
        </w:tc>
        <w:tc>
          <w:tcPr>
            <w:tcW w:w="511" w:type="pct"/>
            <w:vAlign w:val="center"/>
          </w:tcPr>
          <w:p w14:paraId="30685C19" w14:textId="77777777" w:rsidR="0069270E" w:rsidRPr="0019362C" w:rsidRDefault="0069270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62C">
              <w:t>thin</w:t>
            </w:r>
          </w:p>
        </w:tc>
        <w:tc>
          <w:tcPr>
            <w:tcW w:w="560" w:type="pct"/>
            <w:vAlign w:val="center"/>
          </w:tcPr>
          <w:p w14:paraId="2EA20B24" w14:textId="77777777" w:rsidR="0069270E" w:rsidRPr="0019362C" w:rsidRDefault="0069270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62C">
              <w:t>middle rough</w:t>
            </w:r>
          </w:p>
        </w:tc>
        <w:tc>
          <w:tcPr>
            <w:tcW w:w="855" w:type="pct"/>
            <w:vAlign w:val="center"/>
          </w:tcPr>
          <w:p w14:paraId="199238AD" w14:textId="77777777" w:rsidR="0069270E" w:rsidRPr="0019362C" w:rsidRDefault="0069270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597F">
              <w:rPr>
                <w:noProof/>
              </w:rPr>
              <w:drawing>
                <wp:inline distT="0" distB="0" distL="0" distR="0" wp14:anchorId="417AD01D" wp14:editId="1F8EB68A">
                  <wp:extent cx="1005840" cy="1344295"/>
                  <wp:effectExtent l="0" t="0" r="0" b="0"/>
                  <wp:docPr id="3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1344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" w:type="pct"/>
            <w:vAlign w:val="center"/>
          </w:tcPr>
          <w:p w14:paraId="1994FB19" w14:textId="77777777" w:rsidR="0069270E" w:rsidRPr="0019362C" w:rsidRDefault="0069270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69270E" w:rsidRPr="0019362C" w14:paraId="3327CB1C" w14:textId="77777777" w:rsidTr="006064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tcBorders>
              <w:right w:val="none" w:sz="0" w:space="0" w:color="auto"/>
            </w:tcBorders>
            <w:vAlign w:val="center"/>
          </w:tcPr>
          <w:p w14:paraId="3C3B1AFF" w14:textId="1E2ACA5D" w:rsidR="0069270E" w:rsidRPr="0019362C" w:rsidRDefault="0069270E" w:rsidP="006064A2">
            <w:pPr>
              <w:spacing w:after="0" w:line="240" w:lineRule="auto"/>
              <w:jc w:val="center"/>
            </w:pPr>
            <w:r>
              <w:t>m</w:t>
            </w:r>
            <w:r>
              <w:t>at4</w:t>
            </w:r>
          </w:p>
        </w:tc>
        <w:tc>
          <w:tcPr>
            <w:tcW w:w="713" w:type="pct"/>
            <w:vAlign w:val="center"/>
          </w:tcPr>
          <w:p w14:paraId="428784B9" w14:textId="56B1E723" w:rsidR="0069270E" w:rsidRPr="0019362C" w:rsidRDefault="006064A2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69270E" w:rsidRPr="0019362C">
              <w:t>eather fake</w:t>
            </w:r>
          </w:p>
        </w:tc>
        <w:tc>
          <w:tcPr>
            <w:tcW w:w="351" w:type="pct"/>
            <w:vAlign w:val="center"/>
          </w:tcPr>
          <w:p w14:paraId="63FB901C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62C">
              <w:t>LF</w:t>
            </w:r>
          </w:p>
        </w:tc>
        <w:tc>
          <w:tcPr>
            <w:tcW w:w="757" w:type="pct"/>
            <w:vAlign w:val="center"/>
          </w:tcPr>
          <w:p w14:paraId="44D47962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62C">
              <w:t xml:space="preserve">100% Polyurethane. </w:t>
            </w:r>
            <w:proofErr w:type="spellStart"/>
            <w:r w:rsidRPr="0019362C">
              <w:t>Bicast</w:t>
            </w:r>
            <w:proofErr w:type="spellEnd"/>
            <w:r w:rsidRPr="0019362C">
              <w:t xml:space="preserve"> leather is a material made with a split leather backing covered with a layer of polyurethane (hence the term "PU leather") that is applied to </w:t>
            </w:r>
            <w:r w:rsidRPr="0019362C">
              <w:lastRenderedPageBreak/>
              <w:t>the surface and then embossed</w:t>
            </w:r>
          </w:p>
        </w:tc>
        <w:tc>
          <w:tcPr>
            <w:tcW w:w="511" w:type="pct"/>
            <w:vAlign w:val="center"/>
          </w:tcPr>
          <w:p w14:paraId="26417E11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62C">
              <w:lastRenderedPageBreak/>
              <w:t>thin</w:t>
            </w:r>
          </w:p>
        </w:tc>
        <w:tc>
          <w:tcPr>
            <w:tcW w:w="560" w:type="pct"/>
            <w:vAlign w:val="center"/>
          </w:tcPr>
          <w:p w14:paraId="398E275F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62C">
              <w:t>smooth</w:t>
            </w:r>
          </w:p>
        </w:tc>
        <w:tc>
          <w:tcPr>
            <w:tcW w:w="855" w:type="pct"/>
            <w:vAlign w:val="center"/>
          </w:tcPr>
          <w:p w14:paraId="1D892F25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97F">
              <w:rPr>
                <w:noProof/>
              </w:rPr>
              <w:drawing>
                <wp:inline distT="0" distB="0" distL="0" distR="0" wp14:anchorId="40FD82FB" wp14:editId="5896AF86">
                  <wp:extent cx="1005840" cy="1344295"/>
                  <wp:effectExtent l="0" t="0" r="0" b="0"/>
                  <wp:docPr id="31" name="Pictu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1344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" w:type="pct"/>
            <w:vAlign w:val="center"/>
          </w:tcPr>
          <w:p w14:paraId="32E26ACB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270E" w:rsidRPr="0019362C" w14:paraId="3D05100F" w14:textId="77777777" w:rsidTr="00606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tcBorders>
              <w:right w:val="none" w:sz="0" w:space="0" w:color="auto"/>
            </w:tcBorders>
            <w:vAlign w:val="center"/>
          </w:tcPr>
          <w:p w14:paraId="18A7B117" w14:textId="67850C6B" w:rsidR="0069270E" w:rsidRPr="0019362C" w:rsidRDefault="0069270E" w:rsidP="006064A2">
            <w:pPr>
              <w:spacing w:after="0" w:line="240" w:lineRule="auto"/>
              <w:jc w:val="center"/>
            </w:pPr>
            <w:r>
              <w:t>m</w:t>
            </w:r>
            <w:r>
              <w:t>at5</w:t>
            </w:r>
          </w:p>
        </w:tc>
        <w:tc>
          <w:tcPr>
            <w:tcW w:w="713" w:type="pct"/>
            <w:vAlign w:val="center"/>
          </w:tcPr>
          <w:p w14:paraId="74417081" w14:textId="655E0F26" w:rsidR="0069270E" w:rsidRPr="0019362C" w:rsidRDefault="006064A2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</w:t>
            </w:r>
            <w:r w:rsidR="0069270E" w:rsidRPr="0019362C">
              <w:t>olypropileno</w:t>
            </w:r>
            <w:proofErr w:type="spellEnd"/>
          </w:p>
        </w:tc>
        <w:tc>
          <w:tcPr>
            <w:tcW w:w="351" w:type="pct"/>
            <w:vAlign w:val="center"/>
          </w:tcPr>
          <w:p w14:paraId="0D860B10" w14:textId="77777777" w:rsidR="0069270E" w:rsidRPr="0019362C" w:rsidRDefault="0069270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62C">
              <w:t>PP</w:t>
            </w:r>
          </w:p>
        </w:tc>
        <w:tc>
          <w:tcPr>
            <w:tcW w:w="757" w:type="pct"/>
            <w:vAlign w:val="center"/>
          </w:tcPr>
          <w:p w14:paraId="6A632493" w14:textId="77777777" w:rsidR="0069270E" w:rsidRPr="0019362C" w:rsidRDefault="0069270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9362C">
              <w:t>polypropileno</w:t>
            </w:r>
            <w:proofErr w:type="spellEnd"/>
            <w:r w:rsidRPr="0019362C">
              <w:t xml:space="preserve">, PP, mixed </w:t>
            </w:r>
            <w:proofErr w:type="spellStart"/>
            <w:r w:rsidRPr="0019362C">
              <w:t>colors</w:t>
            </w:r>
            <w:proofErr w:type="spellEnd"/>
            <w:r w:rsidRPr="0019362C">
              <w:t xml:space="preserve"> (white, blue, dark blue)</w:t>
            </w:r>
          </w:p>
        </w:tc>
        <w:tc>
          <w:tcPr>
            <w:tcW w:w="511" w:type="pct"/>
            <w:vAlign w:val="center"/>
          </w:tcPr>
          <w:p w14:paraId="787F0B58" w14:textId="367052A4" w:rsidR="0069270E" w:rsidRPr="0019362C" w:rsidRDefault="00D35C4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69270E" w:rsidRPr="0019362C">
              <w:t>hin</w:t>
            </w:r>
          </w:p>
        </w:tc>
        <w:tc>
          <w:tcPr>
            <w:tcW w:w="560" w:type="pct"/>
            <w:vAlign w:val="center"/>
          </w:tcPr>
          <w:p w14:paraId="3CE3170B" w14:textId="77777777" w:rsidR="0069270E" w:rsidRPr="0019362C" w:rsidRDefault="0069270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62C">
              <w:t>smooth</w:t>
            </w:r>
          </w:p>
        </w:tc>
        <w:tc>
          <w:tcPr>
            <w:tcW w:w="855" w:type="pct"/>
            <w:vAlign w:val="center"/>
          </w:tcPr>
          <w:p w14:paraId="6EF7E65F" w14:textId="77777777" w:rsidR="0069270E" w:rsidRPr="0019362C" w:rsidRDefault="0069270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597F">
              <w:rPr>
                <w:noProof/>
              </w:rPr>
              <w:drawing>
                <wp:inline distT="0" distB="0" distL="0" distR="0" wp14:anchorId="27D88771" wp14:editId="38D0B2C6">
                  <wp:extent cx="1005840" cy="1344295"/>
                  <wp:effectExtent l="0" t="0" r="0" b="0"/>
                  <wp:docPr id="30" name="Pictur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1344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" w:type="pct"/>
            <w:vAlign w:val="center"/>
          </w:tcPr>
          <w:p w14:paraId="374DC180" w14:textId="77777777" w:rsidR="0069270E" w:rsidRPr="0019362C" w:rsidRDefault="0069270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270E" w:rsidRPr="0019362C" w14:paraId="3AF36124" w14:textId="77777777" w:rsidTr="006064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tcBorders>
              <w:right w:val="none" w:sz="0" w:space="0" w:color="auto"/>
            </w:tcBorders>
            <w:vAlign w:val="center"/>
          </w:tcPr>
          <w:p w14:paraId="0645F102" w14:textId="38CBA102" w:rsidR="0069270E" w:rsidRPr="0019362C" w:rsidRDefault="0069270E" w:rsidP="006064A2">
            <w:pPr>
              <w:spacing w:after="0" w:line="240" w:lineRule="auto"/>
              <w:jc w:val="center"/>
            </w:pPr>
            <w:r>
              <w:t>m</w:t>
            </w:r>
            <w:r>
              <w:t>at6</w:t>
            </w:r>
          </w:p>
        </w:tc>
        <w:tc>
          <w:tcPr>
            <w:tcW w:w="713" w:type="pct"/>
            <w:vAlign w:val="center"/>
          </w:tcPr>
          <w:p w14:paraId="443BA03C" w14:textId="6D3F8848" w:rsidR="0069270E" w:rsidRPr="0019362C" w:rsidRDefault="006064A2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69270E" w:rsidRPr="0019362C">
              <w:t>elt</w:t>
            </w:r>
          </w:p>
        </w:tc>
        <w:tc>
          <w:tcPr>
            <w:tcW w:w="351" w:type="pct"/>
            <w:vAlign w:val="center"/>
          </w:tcPr>
          <w:p w14:paraId="3E7EF4B7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62C">
              <w:t>FL</w:t>
            </w:r>
          </w:p>
        </w:tc>
        <w:tc>
          <w:tcPr>
            <w:tcW w:w="757" w:type="pct"/>
            <w:vAlign w:val="center"/>
          </w:tcPr>
          <w:p w14:paraId="277EDEEF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62C">
              <w:t>100% Polyester. Polyester is very durable: resistant to most chemicals, stretching and shrinking, wrinkle resistant, mildew and abrasion resistant.</w:t>
            </w:r>
          </w:p>
        </w:tc>
        <w:tc>
          <w:tcPr>
            <w:tcW w:w="511" w:type="pct"/>
            <w:vAlign w:val="center"/>
          </w:tcPr>
          <w:p w14:paraId="493B311E" w14:textId="5D590428" w:rsidR="0069270E" w:rsidRPr="0019362C" w:rsidRDefault="00D35C4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69270E" w:rsidRPr="0019362C">
              <w:t>hin</w:t>
            </w:r>
          </w:p>
        </w:tc>
        <w:tc>
          <w:tcPr>
            <w:tcW w:w="560" w:type="pct"/>
            <w:vAlign w:val="center"/>
          </w:tcPr>
          <w:p w14:paraId="7ED831DF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62C">
              <w:t>Smooth</w:t>
            </w:r>
          </w:p>
        </w:tc>
        <w:tc>
          <w:tcPr>
            <w:tcW w:w="855" w:type="pct"/>
            <w:vAlign w:val="center"/>
          </w:tcPr>
          <w:p w14:paraId="46FE4062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97F">
              <w:rPr>
                <w:noProof/>
              </w:rPr>
              <w:drawing>
                <wp:inline distT="0" distB="0" distL="0" distR="0" wp14:anchorId="39671CAA" wp14:editId="43C36B37">
                  <wp:extent cx="1005840" cy="1344295"/>
                  <wp:effectExtent l="0" t="0" r="0" b="0"/>
                  <wp:docPr id="29" name="Picture 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1344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" w:type="pct"/>
            <w:vAlign w:val="center"/>
          </w:tcPr>
          <w:p w14:paraId="22F8B98F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270E" w:rsidRPr="0019362C" w14:paraId="1203EA03" w14:textId="77777777" w:rsidTr="00606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tcBorders>
              <w:right w:val="none" w:sz="0" w:space="0" w:color="auto"/>
            </w:tcBorders>
            <w:vAlign w:val="center"/>
          </w:tcPr>
          <w:p w14:paraId="25E272C7" w14:textId="6C6BE474" w:rsidR="0069270E" w:rsidRPr="0019362C" w:rsidRDefault="0069270E" w:rsidP="006064A2">
            <w:pPr>
              <w:spacing w:after="0" w:line="240" w:lineRule="auto"/>
              <w:jc w:val="center"/>
            </w:pPr>
            <w:r>
              <w:t>m</w:t>
            </w:r>
            <w:r>
              <w:t>at7</w:t>
            </w:r>
          </w:p>
        </w:tc>
        <w:tc>
          <w:tcPr>
            <w:tcW w:w="713" w:type="pct"/>
            <w:vAlign w:val="center"/>
          </w:tcPr>
          <w:p w14:paraId="7B5A07D1" w14:textId="206C6C1A" w:rsidR="0069270E" w:rsidRPr="0019362C" w:rsidRDefault="006064A2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69270E" w:rsidRPr="0019362C">
              <w:t>oft material 2</w:t>
            </w:r>
          </w:p>
        </w:tc>
        <w:tc>
          <w:tcPr>
            <w:tcW w:w="351" w:type="pct"/>
            <w:vAlign w:val="center"/>
          </w:tcPr>
          <w:p w14:paraId="47EAE0B9" w14:textId="77777777" w:rsidR="0069270E" w:rsidRPr="0019362C" w:rsidRDefault="0069270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62C">
              <w:t>S2</w:t>
            </w:r>
          </w:p>
        </w:tc>
        <w:tc>
          <w:tcPr>
            <w:tcW w:w="757" w:type="pct"/>
            <w:vAlign w:val="center"/>
          </w:tcPr>
          <w:p w14:paraId="18BC0688" w14:textId="77777777" w:rsidR="0069270E" w:rsidRPr="0019362C" w:rsidRDefault="0069270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62C">
              <w:t xml:space="preserve">soft material (grey </w:t>
            </w:r>
            <w:proofErr w:type="spellStart"/>
            <w:r w:rsidRPr="0019362C">
              <w:t>color</w:t>
            </w:r>
            <w:proofErr w:type="spellEnd"/>
            <w:r w:rsidRPr="0019362C">
              <w:t>) but harder than softMaterial1</w:t>
            </w:r>
          </w:p>
        </w:tc>
        <w:tc>
          <w:tcPr>
            <w:tcW w:w="511" w:type="pct"/>
            <w:vAlign w:val="center"/>
          </w:tcPr>
          <w:p w14:paraId="00534369" w14:textId="3C9681C7" w:rsidR="0069270E" w:rsidRPr="0019362C" w:rsidRDefault="00D35C4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69270E" w:rsidRPr="0019362C">
              <w:t>hin</w:t>
            </w:r>
          </w:p>
        </w:tc>
        <w:tc>
          <w:tcPr>
            <w:tcW w:w="560" w:type="pct"/>
            <w:vAlign w:val="center"/>
          </w:tcPr>
          <w:p w14:paraId="154DC8DF" w14:textId="77777777" w:rsidR="0069270E" w:rsidRPr="0019362C" w:rsidRDefault="0069270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62C">
              <w:t>rough</w:t>
            </w:r>
          </w:p>
        </w:tc>
        <w:tc>
          <w:tcPr>
            <w:tcW w:w="855" w:type="pct"/>
            <w:vAlign w:val="center"/>
          </w:tcPr>
          <w:p w14:paraId="641FCF8E" w14:textId="77777777" w:rsidR="0069270E" w:rsidRPr="0019362C" w:rsidRDefault="0069270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597F">
              <w:rPr>
                <w:noProof/>
              </w:rPr>
              <w:drawing>
                <wp:inline distT="0" distB="0" distL="0" distR="0" wp14:anchorId="3AF5056E" wp14:editId="64DE2EBE">
                  <wp:extent cx="1005840" cy="1344295"/>
                  <wp:effectExtent l="0" t="0" r="0" b="0"/>
                  <wp:docPr id="28" name="Pictur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1344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" w:type="pct"/>
            <w:vAlign w:val="center"/>
          </w:tcPr>
          <w:p w14:paraId="336A59CD" w14:textId="77777777" w:rsidR="0069270E" w:rsidRPr="0019362C" w:rsidRDefault="0069270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270E" w:rsidRPr="0019362C" w14:paraId="5228DB26" w14:textId="77777777" w:rsidTr="006064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tcBorders>
              <w:right w:val="none" w:sz="0" w:space="0" w:color="auto"/>
            </w:tcBorders>
            <w:vAlign w:val="center"/>
          </w:tcPr>
          <w:p w14:paraId="3B353514" w14:textId="58CE4157" w:rsidR="0069270E" w:rsidRPr="0019362C" w:rsidRDefault="0069270E" w:rsidP="006064A2">
            <w:pPr>
              <w:spacing w:after="0" w:line="240" w:lineRule="auto"/>
              <w:jc w:val="center"/>
            </w:pPr>
            <w:r>
              <w:t>m</w:t>
            </w:r>
            <w:r>
              <w:t>at8</w:t>
            </w:r>
          </w:p>
        </w:tc>
        <w:tc>
          <w:tcPr>
            <w:tcW w:w="713" w:type="pct"/>
            <w:vAlign w:val="center"/>
          </w:tcPr>
          <w:p w14:paraId="03421EC1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62C">
              <w:t>Paper 2</w:t>
            </w:r>
          </w:p>
        </w:tc>
        <w:tc>
          <w:tcPr>
            <w:tcW w:w="351" w:type="pct"/>
            <w:vAlign w:val="center"/>
          </w:tcPr>
          <w:p w14:paraId="1AA28777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62C">
              <w:t>P2</w:t>
            </w:r>
          </w:p>
        </w:tc>
        <w:tc>
          <w:tcPr>
            <w:tcW w:w="757" w:type="pct"/>
            <w:vAlign w:val="center"/>
          </w:tcPr>
          <w:p w14:paraId="6833A04B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9362C">
              <w:t>japanese</w:t>
            </w:r>
            <w:proofErr w:type="spellEnd"/>
            <w:r w:rsidRPr="0019362C">
              <w:t xml:space="preserve"> paper, pulp, rayon</w:t>
            </w:r>
          </w:p>
          <w:p w14:paraId="1F9959B4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" w:type="pct"/>
            <w:vAlign w:val="center"/>
          </w:tcPr>
          <w:p w14:paraId="59131CEA" w14:textId="3D8B4EA3" w:rsidR="0069270E" w:rsidRPr="0019362C" w:rsidRDefault="00D35C4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69270E" w:rsidRPr="0019362C">
              <w:t>hin</w:t>
            </w:r>
          </w:p>
        </w:tc>
        <w:tc>
          <w:tcPr>
            <w:tcW w:w="560" w:type="pct"/>
            <w:vAlign w:val="center"/>
          </w:tcPr>
          <w:p w14:paraId="4D4924A2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62C">
              <w:t>smooth</w:t>
            </w:r>
          </w:p>
        </w:tc>
        <w:tc>
          <w:tcPr>
            <w:tcW w:w="855" w:type="pct"/>
            <w:vAlign w:val="center"/>
          </w:tcPr>
          <w:p w14:paraId="0A0F3CB6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97F">
              <w:rPr>
                <w:noProof/>
              </w:rPr>
              <w:drawing>
                <wp:inline distT="0" distB="0" distL="0" distR="0" wp14:anchorId="3AB40A70" wp14:editId="2801353E">
                  <wp:extent cx="1005840" cy="1344295"/>
                  <wp:effectExtent l="0" t="0" r="0" b="0"/>
                  <wp:docPr id="27" name="Picture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1344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" w:type="pct"/>
            <w:vAlign w:val="center"/>
          </w:tcPr>
          <w:p w14:paraId="0598CE23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270E" w:rsidRPr="0019362C" w14:paraId="778614A9" w14:textId="77777777" w:rsidTr="00606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tcBorders>
              <w:right w:val="none" w:sz="0" w:space="0" w:color="auto"/>
            </w:tcBorders>
            <w:vAlign w:val="center"/>
          </w:tcPr>
          <w:p w14:paraId="046C10C2" w14:textId="4AB8177E" w:rsidR="0069270E" w:rsidRPr="0019362C" w:rsidRDefault="0069270E" w:rsidP="006064A2">
            <w:pPr>
              <w:spacing w:after="0" w:line="240" w:lineRule="auto"/>
              <w:jc w:val="center"/>
            </w:pPr>
            <w:r>
              <w:t>m</w:t>
            </w:r>
            <w:r>
              <w:t>at9</w:t>
            </w:r>
          </w:p>
        </w:tc>
        <w:tc>
          <w:tcPr>
            <w:tcW w:w="713" w:type="pct"/>
            <w:vAlign w:val="center"/>
          </w:tcPr>
          <w:p w14:paraId="40CB8EAF" w14:textId="7BE6506E" w:rsidR="0069270E" w:rsidRPr="0019362C" w:rsidRDefault="006064A2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</w:t>
            </w:r>
            <w:r w:rsidR="0069270E" w:rsidRPr="0019362C">
              <w:t>olypropileno</w:t>
            </w:r>
            <w:proofErr w:type="spellEnd"/>
            <w:r w:rsidR="0069270E" w:rsidRPr="0019362C">
              <w:t xml:space="preserve"> smooth</w:t>
            </w:r>
          </w:p>
        </w:tc>
        <w:tc>
          <w:tcPr>
            <w:tcW w:w="351" w:type="pct"/>
            <w:vAlign w:val="center"/>
          </w:tcPr>
          <w:p w14:paraId="5C2DAFDB" w14:textId="77777777" w:rsidR="0069270E" w:rsidRPr="0019362C" w:rsidRDefault="0069270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62C">
              <w:t>PS</w:t>
            </w:r>
          </w:p>
        </w:tc>
        <w:tc>
          <w:tcPr>
            <w:tcW w:w="757" w:type="pct"/>
            <w:vAlign w:val="center"/>
          </w:tcPr>
          <w:p w14:paraId="5FC04E0E" w14:textId="77777777" w:rsidR="0069270E" w:rsidRPr="0019362C" w:rsidRDefault="0069270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62C">
              <w:t xml:space="preserve">smooth </w:t>
            </w:r>
            <w:proofErr w:type="spellStart"/>
            <w:r w:rsidRPr="0019362C">
              <w:t>polypropileno</w:t>
            </w:r>
            <w:proofErr w:type="spellEnd"/>
            <w:r w:rsidRPr="0019362C">
              <w:t>, transient, mat for food</w:t>
            </w:r>
          </w:p>
        </w:tc>
        <w:tc>
          <w:tcPr>
            <w:tcW w:w="511" w:type="pct"/>
            <w:vAlign w:val="center"/>
          </w:tcPr>
          <w:p w14:paraId="6F7F65B2" w14:textId="5B3149BE" w:rsidR="0069270E" w:rsidRPr="0019362C" w:rsidRDefault="00D35C4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69270E" w:rsidRPr="0019362C">
              <w:t>hin</w:t>
            </w:r>
          </w:p>
        </w:tc>
        <w:tc>
          <w:tcPr>
            <w:tcW w:w="560" w:type="pct"/>
            <w:vAlign w:val="center"/>
          </w:tcPr>
          <w:p w14:paraId="056D4C1D" w14:textId="77777777" w:rsidR="0069270E" w:rsidRPr="0019362C" w:rsidRDefault="0069270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62C">
              <w:t>smooth</w:t>
            </w:r>
          </w:p>
        </w:tc>
        <w:tc>
          <w:tcPr>
            <w:tcW w:w="855" w:type="pct"/>
            <w:vAlign w:val="center"/>
          </w:tcPr>
          <w:p w14:paraId="4D0D9E1F" w14:textId="77777777" w:rsidR="0069270E" w:rsidRPr="0019362C" w:rsidRDefault="0069270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47EA">
              <w:rPr>
                <w:noProof/>
              </w:rPr>
              <w:drawing>
                <wp:inline distT="0" distB="0" distL="0" distR="0" wp14:anchorId="51645B19" wp14:editId="1207A42E">
                  <wp:extent cx="1005587" cy="14400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686" cy="1464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" w:type="pct"/>
            <w:vAlign w:val="center"/>
          </w:tcPr>
          <w:p w14:paraId="1E77DDD6" w14:textId="77777777" w:rsidR="0069270E" w:rsidRPr="0019362C" w:rsidRDefault="0069270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270E" w:rsidRPr="0019362C" w14:paraId="52C4056D" w14:textId="77777777" w:rsidTr="006064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tcBorders>
              <w:right w:val="none" w:sz="0" w:space="0" w:color="auto"/>
            </w:tcBorders>
            <w:vAlign w:val="center"/>
          </w:tcPr>
          <w:p w14:paraId="060D8382" w14:textId="6984C499" w:rsidR="0069270E" w:rsidRPr="0019362C" w:rsidRDefault="0069270E" w:rsidP="006064A2">
            <w:pPr>
              <w:spacing w:after="0" w:line="240" w:lineRule="auto"/>
              <w:jc w:val="center"/>
            </w:pPr>
            <w:r>
              <w:t>m</w:t>
            </w:r>
            <w:r>
              <w:t>at10</w:t>
            </w:r>
          </w:p>
        </w:tc>
        <w:tc>
          <w:tcPr>
            <w:tcW w:w="713" w:type="pct"/>
            <w:vAlign w:val="center"/>
          </w:tcPr>
          <w:p w14:paraId="4F7ACA46" w14:textId="5352D8D1" w:rsidR="0069270E" w:rsidRPr="0019362C" w:rsidRDefault="006064A2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69270E" w:rsidRPr="0019362C">
              <w:t>olypropylene thin</w:t>
            </w:r>
          </w:p>
        </w:tc>
        <w:tc>
          <w:tcPr>
            <w:tcW w:w="351" w:type="pct"/>
            <w:vAlign w:val="center"/>
          </w:tcPr>
          <w:p w14:paraId="34AEB42D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62C">
              <w:t>PT</w:t>
            </w:r>
          </w:p>
        </w:tc>
        <w:tc>
          <w:tcPr>
            <w:tcW w:w="757" w:type="pct"/>
            <w:vAlign w:val="center"/>
          </w:tcPr>
          <w:p w14:paraId="2D42E689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62C">
              <w:t xml:space="preserve">Polypropylene (PP), also known as </w:t>
            </w:r>
            <w:proofErr w:type="spellStart"/>
            <w:r w:rsidRPr="0019362C">
              <w:t>polypropene</w:t>
            </w:r>
            <w:proofErr w:type="spellEnd"/>
            <w:r w:rsidRPr="0019362C">
              <w:t>, is a thermoplastic polymer</w:t>
            </w:r>
          </w:p>
        </w:tc>
        <w:tc>
          <w:tcPr>
            <w:tcW w:w="511" w:type="pct"/>
            <w:vAlign w:val="center"/>
          </w:tcPr>
          <w:p w14:paraId="7A92D47B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62C">
              <w:t>thin</w:t>
            </w:r>
          </w:p>
        </w:tc>
        <w:tc>
          <w:tcPr>
            <w:tcW w:w="560" w:type="pct"/>
            <w:vAlign w:val="center"/>
          </w:tcPr>
          <w:p w14:paraId="6DEE7428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62C">
              <w:t>smooth</w:t>
            </w:r>
          </w:p>
        </w:tc>
        <w:tc>
          <w:tcPr>
            <w:tcW w:w="855" w:type="pct"/>
            <w:vAlign w:val="center"/>
          </w:tcPr>
          <w:p w14:paraId="6FEB1DF0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97F">
              <w:rPr>
                <w:noProof/>
              </w:rPr>
              <w:drawing>
                <wp:inline distT="0" distB="0" distL="0" distR="0" wp14:anchorId="6F8FA363" wp14:editId="747BFC9B">
                  <wp:extent cx="1344295" cy="1005840"/>
                  <wp:effectExtent l="4128" t="0" r="0" b="0"/>
                  <wp:docPr id="21" name="Pictur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5400000">
                            <a:off x="0" y="0"/>
                            <a:ext cx="1344295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" w:type="pct"/>
            <w:vAlign w:val="center"/>
          </w:tcPr>
          <w:p w14:paraId="29E86052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64A2" w:rsidRPr="0019362C" w14:paraId="16E2B512" w14:textId="77777777" w:rsidTr="00606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vAlign w:val="center"/>
          </w:tcPr>
          <w:p w14:paraId="4511060E" w14:textId="660D310D" w:rsidR="0069270E" w:rsidRPr="0019362C" w:rsidRDefault="0069270E" w:rsidP="006064A2">
            <w:pPr>
              <w:spacing w:after="0" w:line="240" w:lineRule="auto"/>
              <w:jc w:val="center"/>
            </w:pPr>
            <w:r>
              <w:lastRenderedPageBreak/>
              <w:t>m</w:t>
            </w:r>
            <w:r>
              <w:t>at11</w:t>
            </w:r>
          </w:p>
        </w:tc>
        <w:tc>
          <w:tcPr>
            <w:tcW w:w="713" w:type="pct"/>
            <w:vAlign w:val="center"/>
          </w:tcPr>
          <w:p w14:paraId="392230A9" w14:textId="4988206E" w:rsidR="0069270E" w:rsidRPr="0019362C" w:rsidRDefault="006064A2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69270E" w:rsidRPr="0019362C">
              <w:t>oft material 1</w:t>
            </w:r>
          </w:p>
        </w:tc>
        <w:tc>
          <w:tcPr>
            <w:tcW w:w="351" w:type="pct"/>
            <w:vAlign w:val="center"/>
          </w:tcPr>
          <w:p w14:paraId="6FB19A9C" w14:textId="77777777" w:rsidR="0069270E" w:rsidRPr="0019362C" w:rsidRDefault="0069270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62C">
              <w:t>S1</w:t>
            </w:r>
          </w:p>
        </w:tc>
        <w:tc>
          <w:tcPr>
            <w:tcW w:w="757" w:type="pct"/>
            <w:vAlign w:val="center"/>
          </w:tcPr>
          <w:p w14:paraId="0B853D00" w14:textId="77777777" w:rsidR="0069270E" w:rsidRPr="0019362C" w:rsidRDefault="0069270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62C">
              <w:t xml:space="preserve">soft material with turquoise (greenish blue) </w:t>
            </w:r>
            <w:proofErr w:type="spellStart"/>
            <w:r w:rsidRPr="0019362C">
              <w:t>color</w:t>
            </w:r>
            <w:proofErr w:type="spellEnd"/>
            <w:r w:rsidRPr="0019362C">
              <w:t xml:space="preserve"> (textile with pattern)</w:t>
            </w:r>
          </w:p>
        </w:tc>
        <w:tc>
          <w:tcPr>
            <w:tcW w:w="511" w:type="pct"/>
            <w:vAlign w:val="center"/>
          </w:tcPr>
          <w:p w14:paraId="1181D2E3" w14:textId="1063FA68" w:rsidR="0069270E" w:rsidRPr="0019362C" w:rsidRDefault="00D35C4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69270E" w:rsidRPr="0019362C">
              <w:t>hin</w:t>
            </w:r>
          </w:p>
        </w:tc>
        <w:tc>
          <w:tcPr>
            <w:tcW w:w="560" w:type="pct"/>
            <w:vAlign w:val="center"/>
          </w:tcPr>
          <w:p w14:paraId="3C84168C" w14:textId="77777777" w:rsidR="0069270E" w:rsidRPr="0019362C" w:rsidRDefault="0069270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62C">
              <w:t>Rough but soft</w:t>
            </w:r>
          </w:p>
        </w:tc>
        <w:tc>
          <w:tcPr>
            <w:tcW w:w="855" w:type="pct"/>
            <w:vAlign w:val="center"/>
          </w:tcPr>
          <w:p w14:paraId="3261C8A9" w14:textId="77777777" w:rsidR="0069270E" w:rsidRPr="0019362C" w:rsidRDefault="0069270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597F">
              <w:rPr>
                <w:noProof/>
              </w:rPr>
              <w:drawing>
                <wp:inline distT="0" distB="0" distL="0" distR="0" wp14:anchorId="5396B906" wp14:editId="5844F89D">
                  <wp:extent cx="1005840" cy="1344295"/>
                  <wp:effectExtent l="0" t="0" r="0" b="0"/>
                  <wp:docPr id="16" name="Pictur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1344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" w:type="pct"/>
            <w:vAlign w:val="center"/>
          </w:tcPr>
          <w:p w14:paraId="6C5BC007" w14:textId="77777777" w:rsidR="0069270E" w:rsidRPr="0019362C" w:rsidRDefault="0069270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270E" w:rsidRPr="0019362C" w14:paraId="187C094B" w14:textId="77777777" w:rsidTr="006064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tcBorders>
              <w:right w:val="none" w:sz="0" w:space="0" w:color="auto"/>
            </w:tcBorders>
            <w:vAlign w:val="center"/>
          </w:tcPr>
          <w:p w14:paraId="12493601" w14:textId="12D0C742" w:rsidR="0069270E" w:rsidRPr="0019362C" w:rsidRDefault="0069270E" w:rsidP="006064A2">
            <w:pPr>
              <w:spacing w:after="0" w:line="240" w:lineRule="auto"/>
              <w:jc w:val="center"/>
            </w:pPr>
            <w:r>
              <w:rPr>
                <w:noProof/>
              </w:rPr>
              <w:t>m</w:t>
            </w:r>
            <w:r>
              <w:rPr>
                <w:noProof/>
              </w:rPr>
              <w:t>at12</w:t>
            </w:r>
          </w:p>
        </w:tc>
        <w:tc>
          <w:tcPr>
            <w:tcW w:w="713" w:type="pct"/>
            <w:vAlign w:val="center"/>
          </w:tcPr>
          <w:p w14:paraId="1DA97C43" w14:textId="6C3D1C45" w:rsidR="0069270E" w:rsidRPr="0019362C" w:rsidRDefault="006064A2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69270E" w:rsidRPr="0019362C">
              <w:t>ork</w:t>
            </w:r>
          </w:p>
        </w:tc>
        <w:tc>
          <w:tcPr>
            <w:tcW w:w="351" w:type="pct"/>
            <w:vAlign w:val="center"/>
          </w:tcPr>
          <w:p w14:paraId="0A10DD27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62C">
              <w:t>CK</w:t>
            </w:r>
          </w:p>
        </w:tc>
        <w:tc>
          <w:tcPr>
            <w:tcW w:w="757" w:type="pct"/>
            <w:vAlign w:val="center"/>
          </w:tcPr>
          <w:p w14:paraId="4400C73B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62C">
              <w:t xml:space="preserve">100% cork (wood family). Cork is an impermeable buoyant material, the </w:t>
            </w:r>
            <w:proofErr w:type="spellStart"/>
            <w:r w:rsidRPr="0019362C">
              <w:t>phellem</w:t>
            </w:r>
            <w:proofErr w:type="spellEnd"/>
            <w:r w:rsidRPr="0019362C">
              <w:t xml:space="preserve"> layer of bark tissue that is harvested for commercial use primarily from Quercus </w:t>
            </w:r>
            <w:proofErr w:type="spellStart"/>
            <w:r w:rsidRPr="0019362C">
              <w:t>suber</w:t>
            </w:r>
            <w:proofErr w:type="spellEnd"/>
          </w:p>
        </w:tc>
        <w:tc>
          <w:tcPr>
            <w:tcW w:w="511" w:type="pct"/>
            <w:vAlign w:val="center"/>
          </w:tcPr>
          <w:p w14:paraId="6CE806C3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62C">
              <w:t>thin</w:t>
            </w:r>
          </w:p>
        </w:tc>
        <w:tc>
          <w:tcPr>
            <w:tcW w:w="560" w:type="pct"/>
            <w:vAlign w:val="center"/>
          </w:tcPr>
          <w:p w14:paraId="1C584900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62C">
              <w:t>middle rough</w:t>
            </w:r>
          </w:p>
        </w:tc>
        <w:tc>
          <w:tcPr>
            <w:tcW w:w="855" w:type="pct"/>
            <w:vAlign w:val="center"/>
          </w:tcPr>
          <w:p w14:paraId="01F536AE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97F">
              <w:rPr>
                <w:noProof/>
              </w:rPr>
              <w:drawing>
                <wp:inline distT="0" distB="0" distL="0" distR="0" wp14:anchorId="69028C47" wp14:editId="21CC798E">
                  <wp:extent cx="1005840" cy="1344295"/>
                  <wp:effectExtent l="0" t="0" r="0" b="0"/>
                  <wp:docPr id="37" name="Picture 3" descr="A close up of a rug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1344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" w:type="pct"/>
            <w:vAlign w:val="center"/>
          </w:tcPr>
          <w:p w14:paraId="373F7519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6064A2" w:rsidRPr="0019362C" w14:paraId="0B0B7662" w14:textId="77777777" w:rsidTr="00606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vAlign w:val="center"/>
          </w:tcPr>
          <w:p w14:paraId="697D381E" w14:textId="2EB10C85" w:rsidR="0069270E" w:rsidRPr="0019362C" w:rsidRDefault="0069270E" w:rsidP="006064A2">
            <w:pPr>
              <w:spacing w:after="0" w:line="240" w:lineRule="auto"/>
              <w:jc w:val="center"/>
            </w:pPr>
            <w:r>
              <w:t>m</w:t>
            </w:r>
            <w:r>
              <w:t>at13</w:t>
            </w:r>
          </w:p>
        </w:tc>
        <w:tc>
          <w:tcPr>
            <w:tcW w:w="713" w:type="pct"/>
            <w:vAlign w:val="center"/>
          </w:tcPr>
          <w:p w14:paraId="03DEC7BF" w14:textId="650937EC" w:rsidR="0069270E" w:rsidRPr="0019362C" w:rsidRDefault="006064A2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69270E" w:rsidRPr="0019362C">
              <w:t>va</w:t>
            </w:r>
          </w:p>
        </w:tc>
        <w:tc>
          <w:tcPr>
            <w:tcW w:w="351" w:type="pct"/>
            <w:vAlign w:val="center"/>
          </w:tcPr>
          <w:p w14:paraId="14A18CA2" w14:textId="77777777" w:rsidR="0069270E" w:rsidRPr="0019362C" w:rsidRDefault="0069270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62C">
              <w:t>EV</w:t>
            </w:r>
          </w:p>
        </w:tc>
        <w:tc>
          <w:tcPr>
            <w:tcW w:w="757" w:type="pct"/>
            <w:vAlign w:val="center"/>
          </w:tcPr>
          <w:p w14:paraId="149CD6B4" w14:textId="77777777" w:rsidR="0069270E" w:rsidRPr="0019362C" w:rsidRDefault="0069270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62C">
              <w:t>Ethylene-vinyl acetate. It has some of the properties of a low-density polyethylene but increased gloss (useful for film), softness and flexibility.</w:t>
            </w:r>
          </w:p>
        </w:tc>
        <w:tc>
          <w:tcPr>
            <w:tcW w:w="511" w:type="pct"/>
            <w:vAlign w:val="center"/>
          </w:tcPr>
          <w:p w14:paraId="5FE5858A" w14:textId="77777777" w:rsidR="0069270E" w:rsidRPr="0019362C" w:rsidRDefault="0069270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62C">
              <w:t>thin</w:t>
            </w:r>
          </w:p>
        </w:tc>
        <w:tc>
          <w:tcPr>
            <w:tcW w:w="560" w:type="pct"/>
            <w:vAlign w:val="center"/>
          </w:tcPr>
          <w:p w14:paraId="0340EA49" w14:textId="77777777" w:rsidR="0069270E" w:rsidRPr="0019362C" w:rsidRDefault="0069270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62C">
              <w:t>smooth</w:t>
            </w:r>
          </w:p>
        </w:tc>
        <w:tc>
          <w:tcPr>
            <w:tcW w:w="855" w:type="pct"/>
            <w:vAlign w:val="center"/>
          </w:tcPr>
          <w:p w14:paraId="6C689C41" w14:textId="77777777" w:rsidR="0069270E" w:rsidRPr="0019362C" w:rsidRDefault="0069270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597F">
              <w:rPr>
                <w:noProof/>
              </w:rPr>
              <w:drawing>
                <wp:inline distT="0" distB="0" distL="0" distR="0" wp14:anchorId="3C5FF66E" wp14:editId="487DBC7E">
                  <wp:extent cx="1005840" cy="1344295"/>
                  <wp:effectExtent l="0" t="0" r="0" b="0"/>
                  <wp:docPr id="36" name="Picture 9" descr="A close up of a sunset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1344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" w:type="pct"/>
            <w:vAlign w:val="center"/>
          </w:tcPr>
          <w:p w14:paraId="043F4A21" w14:textId="77777777" w:rsidR="0069270E" w:rsidRPr="0019362C" w:rsidRDefault="0069270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270E" w:rsidRPr="0019362C" w14:paraId="65C90563" w14:textId="77777777" w:rsidTr="006064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tcBorders>
              <w:right w:val="none" w:sz="0" w:space="0" w:color="auto"/>
            </w:tcBorders>
            <w:vAlign w:val="center"/>
          </w:tcPr>
          <w:p w14:paraId="51C94F63" w14:textId="260B69E5" w:rsidR="0069270E" w:rsidRPr="0019362C" w:rsidRDefault="0069270E" w:rsidP="006064A2">
            <w:pPr>
              <w:spacing w:after="0" w:line="240" w:lineRule="auto"/>
              <w:jc w:val="center"/>
            </w:pPr>
            <w:r>
              <w:t>m</w:t>
            </w:r>
            <w:r>
              <w:t>at14</w:t>
            </w:r>
          </w:p>
        </w:tc>
        <w:tc>
          <w:tcPr>
            <w:tcW w:w="713" w:type="pct"/>
            <w:vAlign w:val="center"/>
          </w:tcPr>
          <w:p w14:paraId="32F7753D" w14:textId="4F1AFDE7" w:rsidR="0069270E" w:rsidRPr="0019362C" w:rsidRDefault="006064A2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69270E" w:rsidRPr="0019362C">
              <w:t>aper 1</w:t>
            </w:r>
          </w:p>
        </w:tc>
        <w:tc>
          <w:tcPr>
            <w:tcW w:w="351" w:type="pct"/>
            <w:vAlign w:val="center"/>
          </w:tcPr>
          <w:p w14:paraId="5A596AB1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62C">
              <w:t>P1</w:t>
            </w:r>
          </w:p>
        </w:tc>
        <w:tc>
          <w:tcPr>
            <w:tcW w:w="757" w:type="pct"/>
            <w:vAlign w:val="center"/>
          </w:tcPr>
          <w:p w14:paraId="335EF7B8" w14:textId="030A462D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62C">
              <w:t>polyvinyl chloride (PVC), acrylic adhesive. PVC is a thermoplastic made of 57% chlorine and 43% carbon.</w:t>
            </w:r>
          </w:p>
        </w:tc>
        <w:tc>
          <w:tcPr>
            <w:tcW w:w="511" w:type="pct"/>
            <w:vAlign w:val="center"/>
          </w:tcPr>
          <w:p w14:paraId="5D522B81" w14:textId="5CA334DF" w:rsidR="0069270E" w:rsidRPr="0019362C" w:rsidRDefault="00D35C4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69270E" w:rsidRPr="0019362C">
              <w:t>hin</w:t>
            </w:r>
          </w:p>
        </w:tc>
        <w:tc>
          <w:tcPr>
            <w:tcW w:w="560" w:type="pct"/>
            <w:vAlign w:val="center"/>
          </w:tcPr>
          <w:p w14:paraId="345BCFA7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62C">
              <w:t>smooth</w:t>
            </w:r>
          </w:p>
        </w:tc>
        <w:tc>
          <w:tcPr>
            <w:tcW w:w="855" w:type="pct"/>
            <w:vAlign w:val="center"/>
          </w:tcPr>
          <w:p w14:paraId="413A00B3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97F">
              <w:rPr>
                <w:noProof/>
              </w:rPr>
              <w:drawing>
                <wp:inline distT="0" distB="0" distL="0" distR="0" wp14:anchorId="1AB50225" wp14:editId="2D200D26">
                  <wp:extent cx="1005840" cy="1344295"/>
                  <wp:effectExtent l="0" t="0" r="0" b="0"/>
                  <wp:docPr id="13" name="Picture 15" descr="A close up of a door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1344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" w:type="pct"/>
            <w:vAlign w:val="center"/>
          </w:tcPr>
          <w:p w14:paraId="6939B45B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64A2" w:rsidRPr="0019362C" w14:paraId="6A40B081" w14:textId="77777777" w:rsidTr="00606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vAlign w:val="center"/>
          </w:tcPr>
          <w:p w14:paraId="6BE08A3E" w14:textId="1C696776" w:rsidR="0069270E" w:rsidRPr="0019362C" w:rsidRDefault="0069270E" w:rsidP="006064A2">
            <w:pPr>
              <w:spacing w:after="0" w:line="240" w:lineRule="auto"/>
              <w:jc w:val="center"/>
            </w:pPr>
            <w:r>
              <w:t>m</w:t>
            </w:r>
            <w:r>
              <w:t>at15</w:t>
            </w:r>
          </w:p>
        </w:tc>
        <w:tc>
          <w:tcPr>
            <w:tcW w:w="713" w:type="pct"/>
            <w:vAlign w:val="center"/>
          </w:tcPr>
          <w:p w14:paraId="20246037" w14:textId="6FDA7D2B" w:rsidR="0069270E" w:rsidRPr="0019362C" w:rsidRDefault="006064A2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</w:t>
            </w:r>
            <w:r w:rsidRPr="0019362C">
              <w:t>ib</w:t>
            </w:r>
            <w:r w:rsidR="00D35C4E">
              <w:t>er</w:t>
            </w:r>
            <w:proofErr w:type="spellEnd"/>
            <w:r w:rsidR="0069270E" w:rsidRPr="0019362C">
              <w:t xml:space="preserve"> board</w:t>
            </w:r>
          </w:p>
        </w:tc>
        <w:tc>
          <w:tcPr>
            <w:tcW w:w="351" w:type="pct"/>
            <w:vAlign w:val="center"/>
          </w:tcPr>
          <w:p w14:paraId="2E8BE2D7" w14:textId="77777777" w:rsidR="0069270E" w:rsidRPr="0019362C" w:rsidRDefault="0069270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62C">
              <w:t>FB</w:t>
            </w:r>
          </w:p>
        </w:tc>
        <w:tc>
          <w:tcPr>
            <w:tcW w:w="757" w:type="pct"/>
            <w:vAlign w:val="center"/>
          </w:tcPr>
          <w:p w14:paraId="478A292C" w14:textId="77777777" w:rsidR="0069270E" w:rsidRPr="0019362C" w:rsidRDefault="0069270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62C">
              <w:t>Miscellaneous wood (fine tree)</w:t>
            </w:r>
          </w:p>
        </w:tc>
        <w:tc>
          <w:tcPr>
            <w:tcW w:w="511" w:type="pct"/>
            <w:vAlign w:val="center"/>
          </w:tcPr>
          <w:p w14:paraId="1A5A5960" w14:textId="5DEF8CA0" w:rsidR="0069270E" w:rsidRPr="0019362C" w:rsidRDefault="00D35C4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69270E" w:rsidRPr="0019362C">
              <w:t>hick</w:t>
            </w:r>
          </w:p>
        </w:tc>
        <w:tc>
          <w:tcPr>
            <w:tcW w:w="560" w:type="pct"/>
            <w:vAlign w:val="center"/>
          </w:tcPr>
          <w:p w14:paraId="172369EE" w14:textId="77777777" w:rsidR="0069270E" w:rsidRPr="0019362C" w:rsidRDefault="0069270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62C">
              <w:t>smooth</w:t>
            </w:r>
          </w:p>
        </w:tc>
        <w:tc>
          <w:tcPr>
            <w:tcW w:w="855" w:type="pct"/>
            <w:vAlign w:val="center"/>
          </w:tcPr>
          <w:p w14:paraId="44A38FD3" w14:textId="77777777" w:rsidR="0069270E" w:rsidRPr="0019362C" w:rsidRDefault="0069270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597F">
              <w:rPr>
                <w:noProof/>
              </w:rPr>
              <w:drawing>
                <wp:inline distT="0" distB="0" distL="0" distR="0" wp14:anchorId="41A53E20" wp14:editId="7B4D2ADC">
                  <wp:extent cx="1005840" cy="1344295"/>
                  <wp:effectExtent l="0" t="0" r="0" b="0"/>
                  <wp:docPr id="11" name="Picture 11" descr="A picture containing floor, indoor, wall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1344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" w:type="pct"/>
            <w:vAlign w:val="center"/>
          </w:tcPr>
          <w:p w14:paraId="51D16C9D" w14:textId="77777777" w:rsidR="0069270E" w:rsidRPr="0019362C" w:rsidRDefault="0069270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270E" w:rsidRPr="0019362C" w14:paraId="29D8C024" w14:textId="77777777" w:rsidTr="006064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tcBorders>
              <w:right w:val="none" w:sz="0" w:space="0" w:color="auto"/>
            </w:tcBorders>
            <w:vAlign w:val="center"/>
          </w:tcPr>
          <w:p w14:paraId="0DE802C8" w14:textId="74594E26" w:rsidR="0069270E" w:rsidRPr="0019362C" w:rsidRDefault="0069270E" w:rsidP="006064A2">
            <w:pPr>
              <w:spacing w:after="0" w:line="240" w:lineRule="auto"/>
              <w:jc w:val="center"/>
            </w:pPr>
            <w:r>
              <w:lastRenderedPageBreak/>
              <w:t>m</w:t>
            </w:r>
            <w:r>
              <w:t>at16</w:t>
            </w:r>
          </w:p>
        </w:tc>
        <w:tc>
          <w:tcPr>
            <w:tcW w:w="713" w:type="pct"/>
            <w:vAlign w:val="center"/>
          </w:tcPr>
          <w:p w14:paraId="18BF6157" w14:textId="6B955691" w:rsidR="0069270E" w:rsidRPr="0019362C" w:rsidRDefault="006064A2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 w:rsidR="0069270E" w:rsidRPr="0019362C">
              <w:t>ood hard</w:t>
            </w:r>
          </w:p>
        </w:tc>
        <w:tc>
          <w:tcPr>
            <w:tcW w:w="351" w:type="pct"/>
            <w:vAlign w:val="center"/>
          </w:tcPr>
          <w:p w14:paraId="0106004E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62C">
              <w:t>WH</w:t>
            </w:r>
          </w:p>
        </w:tc>
        <w:tc>
          <w:tcPr>
            <w:tcW w:w="757" w:type="pct"/>
            <w:vAlign w:val="center"/>
          </w:tcPr>
          <w:p w14:paraId="5E465E91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62C">
              <w:t>Paulownia</w:t>
            </w:r>
          </w:p>
        </w:tc>
        <w:tc>
          <w:tcPr>
            <w:tcW w:w="511" w:type="pct"/>
            <w:vAlign w:val="center"/>
          </w:tcPr>
          <w:p w14:paraId="4CA6BD4A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62C">
              <w:t>thick</w:t>
            </w:r>
          </w:p>
        </w:tc>
        <w:tc>
          <w:tcPr>
            <w:tcW w:w="560" w:type="pct"/>
            <w:vAlign w:val="center"/>
          </w:tcPr>
          <w:p w14:paraId="33B8924E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62C">
              <w:t>rough</w:t>
            </w:r>
          </w:p>
        </w:tc>
        <w:tc>
          <w:tcPr>
            <w:tcW w:w="855" w:type="pct"/>
            <w:vAlign w:val="center"/>
          </w:tcPr>
          <w:p w14:paraId="4AD18CAF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97F">
              <w:rPr>
                <w:noProof/>
              </w:rPr>
              <w:drawing>
                <wp:inline distT="0" distB="0" distL="0" distR="0" wp14:anchorId="7B4FF433" wp14:editId="45584189">
                  <wp:extent cx="1005840" cy="1344295"/>
                  <wp:effectExtent l="0" t="0" r="0" b="0"/>
                  <wp:docPr id="25" name="Picture 25" descr="A wooden door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1344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" w:type="pct"/>
            <w:vAlign w:val="center"/>
          </w:tcPr>
          <w:p w14:paraId="640EE0F3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64A2" w:rsidRPr="0019362C" w14:paraId="6563499C" w14:textId="77777777" w:rsidTr="00606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vAlign w:val="center"/>
          </w:tcPr>
          <w:p w14:paraId="4EC02D2A" w14:textId="322BC426" w:rsidR="0069270E" w:rsidRPr="0019362C" w:rsidRDefault="0069270E" w:rsidP="006064A2">
            <w:pPr>
              <w:spacing w:after="0" w:line="240" w:lineRule="auto"/>
              <w:jc w:val="center"/>
            </w:pPr>
            <w:r>
              <w:t>m</w:t>
            </w:r>
            <w:r>
              <w:t>at17</w:t>
            </w:r>
          </w:p>
        </w:tc>
        <w:tc>
          <w:tcPr>
            <w:tcW w:w="713" w:type="pct"/>
            <w:vAlign w:val="center"/>
          </w:tcPr>
          <w:p w14:paraId="3D91781A" w14:textId="7DB7090E" w:rsidR="0069270E" w:rsidRPr="0019362C" w:rsidRDefault="006064A2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62C">
              <w:t>Styrofoam</w:t>
            </w:r>
          </w:p>
        </w:tc>
        <w:tc>
          <w:tcPr>
            <w:tcW w:w="351" w:type="pct"/>
            <w:vAlign w:val="center"/>
          </w:tcPr>
          <w:p w14:paraId="10B9611A" w14:textId="77777777" w:rsidR="0069270E" w:rsidRPr="0019362C" w:rsidRDefault="0069270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62C">
              <w:t>SF</w:t>
            </w:r>
          </w:p>
        </w:tc>
        <w:tc>
          <w:tcPr>
            <w:tcW w:w="757" w:type="pct"/>
            <w:vAlign w:val="center"/>
          </w:tcPr>
          <w:p w14:paraId="32CEEC40" w14:textId="77777777" w:rsidR="0069270E" w:rsidRPr="0019362C" w:rsidRDefault="0069270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62C">
              <w:t>Styrofoam is a polystyrene foam</w:t>
            </w:r>
          </w:p>
        </w:tc>
        <w:tc>
          <w:tcPr>
            <w:tcW w:w="511" w:type="pct"/>
            <w:vAlign w:val="center"/>
          </w:tcPr>
          <w:p w14:paraId="474A29DE" w14:textId="00D94B70" w:rsidR="0069270E" w:rsidRPr="0019362C" w:rsidRDefault="00D35C4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69270E" w:rsidRPr="0019362C">
              <w:t>hick</w:t>
            </w:r>
          </w:p>
        </w:tc>
        <w:tc>
          <w:tcPr>
            <w:tcW w:w="560" w:type="pct"/>
            <w:vAlign w:val="center"/>
          </w:tcPr>
          <w:p w14:paraId="03350298" w14:textId="77777777" w:rsidR="0069270E" w:rsidRPr="0019362C" w:rsidRDefault="0069270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62C">
              <w:t>rough</w:t>
            </w:r>
          </w:p>
        </w:tc>
        <w:tc>
          <w:tcPr>
            <w:tcW w:w="855" w:type="pct"/>
            <w:vAlign w:val="center"/>
          </w:tcPr>
          <w:p w14:paraId="23B125A3" w14:textId="77777777" w:rsidR="0069270E" w:rsidRPr="0019362C" w:rsidRDefault="0069270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597F">
              <w:rPr>
                <w:noProof/>
              </w:rPr>
              <w:drawing>
                <wp:inline distT="0" distB="0" distL="0" distR="0" wp14:anchorId="5A7246F0" wp14:editId="6D183954">
                  <wp:extent cx="1344295" cy="1005840"/>
                  <wp:effectExtent l="4128" t="0" r="0" b="0"/>
                  <wp:docPr id="20" name="Picture 20" descr="A picture containing wall, indoor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344295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" w:type="pct"/>
            <w:vAlign w:val="center"/>
          </w:tcPr>
          <w:p w14:paraId="5DFD9C55" w14:textId="77777777" w:rsidR="0069270E" w:rsidRPr="0019362C" w:rsidRDefault="0069270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270E" w:rsidRPr="0019362C" w14:paraId="6218A441" w14:textId="77777777" w:rsidTr="006064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tcBorders>
              <w:right w:val="none" w:sz="0" w:space="0" w:color="auto"/>
            </w:tcBorders>
            <w:vAlign w:val="center"/>
          </w:tcPr>
          <w:p w14:paraId="2D0BD29E" w14:textId="1D31012F" w:rsidR="0069270E" w:rsidRPr="0019362C" w:rsidRDefault="0069270E" w:rsidP="006064A2">
            <w:pPr>
              <w:spacing w:after="0" w:line="240" w:lineRule="auto"/>
              <w:jc w:val="center"/>
            </w:pPr>
            <w:r>
              <w:rPr>
                <w:noProof/>
              </w:rPr>
              <w:t>m</w:t>
            </w:r>
            <w:r>
              <w:rPr>
                <w:noProof/>
              </w:rPr>
              <w:t>at18</w:t>
            </w:r>
          </w:p>
        </w:tc>
        <w:tc>
          <w:tcPr>
            <w:tcW w:w="713" w:type="pct"/>
            <w:vAlign w:val="center"/>
          </w:tcPr>
          <w:p w14:paraId="399BD549" w14:textId="3AE16BD7" w:rsidR="0069270E" w:rsidRPr="0019362C" w:rsidRDefault="006064A2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69270E" w:rsidRPr="0019362C">
              <w:t>ponge soft</w:t>
            </w:r>
          </w:p>
        </w:tc>
        <w:tc>
          <w:tcPr>
            <w:tcW w:w="351" w:type="pct"/>
            <w:vAlign w:val="center"/>
          </w:tcPr>
          <w:p w14:paraId="2A521BDA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62C">
              <w:t>SS</w:t>
            </w:r>
          </w:p>
        </w:tc>
        <w:tc>
          <w:tcPr>
            <w:tcW w:w="757" w:type="pct"/>
            <w:vAlign w:val="center"/>
          </w:tcPr>
          <w:p w14:paraId="2B0334DE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62C">
              <w:t>soft, porous material</w:t>
            </w:r>
          </w:p>
        </w:tc>
        <w:tc>
          <w:tcPr>
            <w:tcW w:w="511" w:type="pct"/>
            <w:vAlign w:val="center"/>
          </w:tcPr>
          <w:p w14:paraId="350FE4BE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62C">
              <w:t>thick</w:t>
            </w:r>
          </w:p>
        </w:tc>
        <w:tc>
          <w:tcPr>
            <w:tcW w:w="560" w:type="pct"/>
            <w:vAlign w:val="center"/>
          </w:tcPr>
          <w:p w14:paraId="3DC71A6D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62C">
              <w:t>rough</w:t>
            </w:r>
          </w:p>
        </w:tc>
        <w:tc>
          <w:tcPr>
            <w:tcW w:w="855" w:type="pct"/>
            <w:vAlign w:val="center"/>
          </w:tcPr>
          <w:p w14:paraId="1A4D936D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97F">
              <w:rPr>
                <w:noProof/>
              </w:rPr>
              <w:drawing>
                <wp:inline distT="0" distB="0" distL="0" distR="0" wp14:anchorId="555C4B0B" wp14:editId="50B7C4D4">
                  <wp:extent cx="1344295" cy="1005840"/>
                  <wp:effectExtent l="4128" t="0" r="0" b="0"/>
                  <wp:docPr id="18" name="Picture 6" descr="A picture containing wall, indoor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344295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" w:type="pct"/>
            <w:vAlign w:val="center"/>
          </w:tcPr>
          <w:p w14:paraId="2D1D8F8B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97F">
              <w:rPr>
                <w:noProof/>
              </w:rPr>
              <w:drawing>
                <wp:inline distT="0" distB="0" distL="0" distR="0" wp14:anchorId="3506DF12" wp14:editId="63A87826">
                  <wp:extent cx="1033145" cy="1005840"/>
                  <wp:effectExtent l="0" t="0" r="0" b="0"/>
                  <wp:docPr id="19" name="Picture 7" descr="A picture containing indoor, wall, sitting, next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64A2" w:rsidRPr="0019362C" w14:paraId="42BD3463" w14:textId="77777777" w:rsidTr="00606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vAlign w:val="center"/>
          </w:tcPr>
          <w:p w14:paraId="66624CDE" w14:textId="37AA628B" w:rsidR="0069270E" w:rsidRPr="0019362C" w:rsidRDefault="0069270E" w:rsidP="006064A2">
            <w:pPr>
              <w:spacing w:after="0" w:line="240" w:lineRule="auto"/>
              <w:jc w:val="center"/>
            </w:pPr>
            <w:r>
              <w:rPr>
                <w:noProof/>
              </w:rPr>
              <w:t>m</w:t>
            </w:r>
            <w:r>
              <w:rPr>
                <w:noProof/>
              </w:rPr>
              <w:t>at19</w:t>
            </w:r>
          </w:p>
        </w:tc>
        <w:tc>
          <w:tcPr>
            <w:tcW w:w="713" w:type="pct"/>
            <w:vAlign w:val="center"/>
          </w:tcPr>
          <w:p w14:paraId="642BD922" w14:textId="258B572D" w:rsidR="0069270E" w:rsidRPr="0019362C" w:rsidRDefault="006064A2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69270E" w:rsidRPr="0019362C">
              <w:t>oam</w:t>
            </w:r>
          </w:p>
        </w:tc>
        <w:tc>
          <w:tcPr>
            <w:tcW w:w="351" w:type="pct"/>
            <w:vAlign w:val="center"/>
          </w:tcPr>
          <w:p w14:paraId="0135CA31" w14:textId="77777777" w:rsidR="0069270E" w:rsidRPr="0019362C" w:rsidRDefault="0069270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62C">
              <w:t>FM</w:t>
            </w:r>
          </w:p>
        </w:tc>
        <w:tc>
          <w:tcPr>
            <w:tcW w:w="757" w:type="pct"/>
            <w:vAlign w:val="center"/>
          </w:tcPr>
          <w:p w14:paraId="079A6F4E" w14:textId="77777777" w:rsidR="0069270E" w:rsidRPr="0019362C" w:rsidRDefault="0069270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62C">
              <w:t>Polyethylene foam is a durable, lightweight, resilient, closed-cell material.</w:t>
            </w:r>
          </w:p>
        </w:tc>
        <w:tc>
          <w:tcPr>
            <w:tcW w:w="511" w:type="pct"/>
            <w:vAlign w:val="center"/>
          </w:tcPr>
          <w:p w14:paraId="4AACAAF9" w14:textId="77777777" w:rsidR="0069270E" w:rsidRPr="0019362C" w:rsidRDefault="0069270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62C">
              <w:t>Thick</w:t>
            </w:r>
          </w:p>
        </w:tc>
        <w:tc>
          <w:tcPr>
            <w:tcW w:w="560" w:type="pct"/>
            <w:vAlign w:val="center"/>
          </w:tcPr>
          <w:p w14:paraId="5D27FB2B" w14:textId="77777777" w:rsidR="0069270E" w:rsidRPr="0019362C" w:rsidRDefault="0069270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62C">
              <w:t>rough</w:t>
            </w:r>
          </w:p>
        </w:tc>
        <w:tc>
          <w:tcPr>
            <w:tcW w:w="855" w:type="pct"/>
            <w:vAlign w:val="center"/>
          </w:tcPr>
          <w:p w14:paraId="61DB8792" w14:textId="77777777" w:rsidR="0069270E" w:rsidRPr="0019362C" w:rsidRDefault="0069270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597F">
              <w:rPr>
                <w:noProof/>
              </w:rPr>
              <w:drawing>
                <wp:inline distT="0" distB="0" distL="0" distR="0" wp14:anchorId="51163600" wp14:editId="5C2282ED">
                  <wp:extent cx="1005840" cy="1344295"/>
                  <wp:effectExtent l="0" t="0" r="0" b="0"/>
                  <wp:docPr id="35" name="Picture 19" descr="A picture containing wall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1344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" w:type="pct"/>
            <w:vAlign w:val="center"/>
          </w:tcPr>
          <w:p w14:paraId="3DECDBE8" w14:textId="77777777" w:rsidR="0069270E" w:rsidRPr="0019362C" w:rsidRDefault="0069270E" w:rsidP="006064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69270E" w:rsidRPr="0019362C" w14:paraId="2C4D7FB8" w14:textId="77777777" w:rsidTr="006064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tcBorders>
              <w:right w:val="none" w:sz="0" w:space="0" w:color="auto"/>
            </w:tcBorders>
            <w:vAlign w:val="center"/>
          </w:tcPr>
          <w:p w14:paraId="21CF4CDD" w14:textId="10933C37" w:rsidR="0069270E" w:rsidRPr="0019362C" w:rsidRDefault="0069270E" w:rsidP="006064A2">
            <w:pPr>
              <w:spacing w:after="0" w:line="240" w:lineRule="auto"/>
              <w:jc w:val="center"/>
            </w:pPr>
            <w:r>
              <w:t>m</w:t>
            </w:r>
            <w:r>
              <w:t>at20</w:t>
            </w:r>
          </w:p>
        </w:tc>
        <w:tc>
          <w:tcPr>
            <w:tcW w:w="713" w:type="pct"/>
            <w:vAlign w:val="center"/>
          </w:tcPr>
          <w:p w14:paraId="28C47FF8" w14:textId="1A1A247F" w:rsidR="0069270E" w:rsidRPr="0019362C" w:rsidRDefault="006064A2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="0069270E" w:rsidRPr="0019362C">
              <w:t>etal</w:t>
            </w:r>
          </w:p>
        </w:tc>
        <w:tc>
          <w:tcPr>
            <w:tcW w:w="351" w:type="pct"/>
            <w:vAlign w:val="center"/>
          </w:tcPr>
          <w:p w14:paraId="156E2417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62C">
              <w:t>MT</w:t>
            </w:r>
          </w:p>
        </w:tc>
        <w:tc>
          <w:tcPr>
            <w:tcW w:w="757" w:type="pct"/>
            <w:vAlign w:val="center"/>
          </w:tcPr>
          <w:p w14:paraId="3D6B3569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62C">
              <w:t>Steel, an alloy of iron and carbon and other elements</w:t>
            </w:r>
          </w:p>
        </w:tc>
        <w:tc>
          <w:tcPr>
            <w:tcW w:w="511" w:type="pct"/>
            <w:vAlign w:val="center"/>
          </w:tcPr>
          <w:p w14:paraId="54ECD9AE" w14:textId="60BED0D8" w:rsidR="0069270E" w:rsidRPr="0019362C" w:rsidRDefault="00D35C4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bookmarkStart w:id="0" w:name="_GoBack"/>
            <w:bookmarkEnd w:id="0"/>
            <w:r w:rsidR="0069270E" w:rsidRPr="0019362C">
              <w:t>hick</w:t>
            </w:r>
          </w:p>
        </w:tc>
        <w:tc>
          <w:tcPr>
            <w:tcW w:w="560" w:type="pct"/>
            <w:vAlign w:val="center"/>
          </w:tcPr>
          <w:p w14:paraId="1D67CE91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62C">
              <w:t>smooth</w:t>
            </w:r>
          </w:p>
        </w:tc>
        <w:tc>
          <w:tcPr>
            <w:tcW w:w="855" w:type="pct"/>
            <w:vAlign w:val="center"/>
          </w:tcPr>
          <w:p w14:paraId="326C48CC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97F">
              <w:rPr>
                <w:noProof/>
              </w:rPr>
              <w:drawing>
                <wp:inline distT="0" distB="0" distL="0" distR="0" wp14:anchorId="34297502" wp14:editId="357AAC49">
                  <wp:extent cx="1005840" cy="1344295"/>
                  <wp:effectExtent l="0" t="0" r="0" b="0"/>
                  <wp:docPr id="33" name="Picture 33" descr="A picture containing wall, indoor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1344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" w:type="pct"/>
            <w:vAlign w:val="center"/>
          </w:tcPr>
          <w:p w14:paraId="7F3195D1" w14:textId="77777777" w:rsidR="0069270E" w:rsidRPr="0019362C" w:rsidRDefault="0069270E" w:rsidP="006064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F878D22" w14:textId="77777777" w:rsidR="006134B8" w:rsidRDefault="006134B8"/>
    <w:sectPr w:rsidR="006134B8" w:rsidSect="003603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90"/>
    <w:rsid w:val="00000DA6"/>
    <w:rsid w:val="0000417C"/>
    <w:rsid w:val="0006187C"/>
    <w:rsid w:val="00084C1D"/>
    <w:rsid w:val="000C15BC"/>
    <w:rsid w:val="000F0D11"/>
    <w:rsid w:val="000F1E17"/>
    <w:rsid w:val="000F66FF"/>
    <w:rsid w:val="00101CCB"/>
    <w:rsid w:val="00105F22"/>
    <w:rsid w:val="00111277"/>
    <w:rsid w:val="001154CF"/>
    <w:rsid w:val="00122AC9"/>
    <w:rsid w:val="00124EDB"/>
    <w:rsid w:val="00125810"/>
    <w:rsid w:val="00133152"/>
    <w:rsid w:val="0015205E"/>
    <w:rsid w:val="0019362C"/>
    <w:rsid w:val="001A14B8"/>
    <w:rsid w:val="001D07B7"/>
    <w:rsid w:val="001D6207"/>
    <w:rsid w:val="001E1CD2"/>
    <w:rsid w:val="001E448B"/>
    <w:rsid w:val="00263A8A"/>
    <w:rsid w:val="00280EEB"/>
    <w:rsid w:val="002A3C04"/>
    <w:rsid w:val="002E2636"/>
    <w:rsid w:val="002F0E2F"/>
    <w:rsid w:val="0035088F"/>
    <w:rsid w:val="00360390"/>
    <w:rsid w:val="00381F7E"/>
    <w:rsid w:val="00387BDB"/>
    <w:rsid w:val="003935DA"/>
    <w:rsid w:val="003A2C7D"/>
    <w:rsid w:val="003E380F"/>
    <w:rsid w:val="003F06CC"/>
    <w:rsid w:val="004352F8"/>
    <w:rsid w:val="004377D5"/>
    <w:rsid w:val="004450AC"/>
    <w:rsid w:val="00483F14"/>
    <w:rsid w:val="004B3024"/>
    <w:rsid w:val="004D6651"/>
    <w:rsid w:val="0052375E"/>
    <w:rsid w:val="0053787A"/>
    <w:rsid w:val="00561BDF"/>
    <w:rsid w:val="005710F0"/>
    <w:rsid w:val="00575BFA"/>
    <w:rsid w:val="00585B36"/>
    <w:rsid w:val="005935E2"/>
    <w:rsid w:val="005A4349"/>
    <w:rsid w:val="005A7C74"/>
    <w:rsid w:val="005B4516"/>
    <w:rsid w:val="005C456A"/>
    <w:rsid w:val="005C4B5D"/>
    <w:rsid w:val="005C57C3"/>
    <w:rsid w:val="005F7513"/>
    <w:rsid w:val="006064A2"/>
    <w:rsid w:val="006134B8"/>
    <w:rsid w:val="00622226"/>
    <w:rsid w:val="006548AB"/>
    <w:rsid w:val="00685155"/>
    <w:rsid w:val="0069270E"/>
    <w:rsid w:val="00696596"/>
    <w:rsid w:val="006C4A6F"/>
    <w:rsid w:val="007315D3"/>
    <w:rsid w:val="00772FF9"/>
    <w:rsid w:val="0078087C"/>
    <w:rsid w:val="00780B10"/>
    <w:rsid w:val="007B47EA"/>
    <w:rsid w:val="007D0E27"/>
    <w:rsid w:val="007E6CAB"/>
    <w:rsid w:val="007F16BC"/>
    <w:rsid w:val="00800E82"/>
    <w:rsid w:val="00804500"/>
    <w:rsid w:val="00810A59"/>
    <w:rsid w:val="008407FE"/>
    <w:rsid w:val="00861DC5"/>
    <w:rsid w:val="00864A17"/>
    <w:rsid w:val="008860D1"/>
    <w:rsid w:val="0088653D"/>
    <w:rsid w:val="008B55B3"/>
    <w:rsid w:val="008E1E12"/>
    <w:rsid w:val="008F22C4"/>
    <w:rsid w:val="008F6F16"/>
    <w:rsid w:val="00947B47"/>
    <w:rsid w:val="009560AF"/>
    <w:rsid w:val="00966229"/>
    <w:rsid w:val="0097223E"/>
    <w:rsid w:val="00974342"/>
    <w:rsid w:val="00982824"/>
    <w:rsid w:val="009B216B"/>
    <w:rsid w:val="009B5EC9"/>
    <w:rsid w:val="009C6A66"/>
    <w:rsid w:val="009D245D"/>
    <w:rsid w:val="009D5215"/>
    <w:rsid w:val="009E6FD0"/>
    <w:rsid w:val="009F4EFA"/>
    <w:rsid w:val="00A158CE"/>
    <w:rsid w:val="00A20410"/>
    <w:rsid w:val="00A33C4E"/>
    <w:rsid w:val="00A35B22"/>
    <w:rsid w:val="00AE6210"/>
    <w:rsid w:val="00B00CC2"/>
    <w:rsid w:val="00B04767"/>
    <w:rsid w:val="00B21192"/>
    <w:rsid w:val="00B2271A"/>
    <w:rsid w:val="00B2738A"/>
    <w:rsid w:val="00B9151D"/>
    <w:rsid w:val="00B94F42"/>
    <w:rsid w:val="00B974D5"/>
    <w:rsid w:val="00BB3301"/>
    <w:rsid w:val="00BD6EEB"/>
    <w:rsid w:val="00BF3A74"/>
    <w:rsid w:val="00C10B76"/>
    <w:rsid w:val="00C45064"/>
    <w:rsid w:val="00C66880"/>
    <w:rsid w:val="00CD13E5"/>
    <w:rsid w:val="00CF5B11"/>
    <w:rsid w:val="00D16246"/>
    <w:rsid w:val="00D1721D"/>
    <w:rsid w:val="00D32084"/>
    <w:rsid w:val="00D34939"/>
    <w:rsid w:val="00D35C4E"/>
    <w:rsid w:val="00D55287"/>
    <w:rsid w:val="00E00FCC"/>
    <w:rsid w:val="00E137EB"/>
    <w:rsid w:val="00E3226A"/>
    <w:rsid w:val="00E42192"/>
    <w:rsid w:val="00EF21BC"/>
    <w:rsid w:val="00F00019"/>
    <w:rsid w:val="00F05274"/>
    <w:rsid w:val="00F2668E"/>
    <w:rsid w:val="00F32ED2"/>
    <w:rsid w:val="00F3310B"/>
    <w:rsid w:val="00F71C50"/>
    <w:rsid w:val="00F87DE4"/>
    <w:rsid w:val="00F94DC9"/>
    <w:rsid w:val="00FB0437"/>
    <w:rsid w:val="00FD05FC"/>
    <w:rsid w:val="00FE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50315"/>
  <w15:chartTrackingRefBased/>
  <w15:docId w15:val="{A6D962A9-71D3-4C4C-BB8E-6407664E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4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064A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5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uihan/Documents/EEE/Y4/FYP/project/Object%20Propert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Object Properties.dot</Template>
  <TotalTime>11</TotalTime>
  <Pages>4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#GAO RUIHAN#</cp:lastModifiedBy>
  <cp:revision>5</cp:revision>
  <dcterms:created xsi:type="dcterms:W3CDTF">2020-03-11T08:40:00Z</dcterms:created>
  <dcterms:modified xsi:type="dcterms:W3CDTF">2020-03-11T08:56:00Z</dcterms:modified>
</cp:coreProperties>
</file>